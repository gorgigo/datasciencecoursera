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A25C" w14:textId="1C723C1F" w:rsidR="006C0CFB" w:rsidRDefault="00E51723">
      <w:r w:rsidRPr="00E51723">
        <w:t>## This is a markdown file</w:t>
      </w:r>
    </w:p>
    <w:sectPr w:rsidR="006C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23"/>
    <w:rsid w:val="00001D73"/>
    <w:rsid w:val="00022768"/>
    <w:rsid w:val="000457C4"/>
    <w:rsid w:val="00063C09"/>
    <w:rsid w:val="0007691C"/>
    <w:rsid w:val="000B7617"/>
    <w:rsid w:val="000D64EE"/>
    <w:rsid w:val="00112336"/>
    <w:rsid w:val="00187D19"/>
    <w:rsid w:val="001968F2"/>
    <w:rsid w:val="001B4E4E"/>
    <w:rsid w:val="001B7442"/>
    <w:rsid w:val="001E7EB3"/>
    <w:rsid w:val="001F07E7"/>
    <w:rsid w:val="00205081"/>
    <w:rsid w:val="0025233E"/>
    <w:rsid w:val="00264707"/>
    <w:rsid w:val="0026478F"/>
    <w:rsid w:val="002670EE"/>
    <w:rsid w:val="00276D30"/>
    <w:rsid w:val="002A6BF6"/>
    <w:rsid w:val="002B28A5"/>
    <w:rsid w:val="002D3135"/>
    <w:rsid w:val="002D4141"/>
    <w:rsid w:val="002E0BFD"/>
    <w:rsid w:val="00313ADE"/>
    <w:rsid w:val="003332AF"/>
    <w:rsid w:val="003508EA"/>
    <w:rsid w:val="003831A0"/>
    <w:rsid w:val="003B5321"/>
    <w:rsid w:val="003E1C14"/>
    <w:rsid w:val="003E517E"/>
    <w:rsid w:val="004209DE"/>
    <w:rsid w:val="00442948"/>
    <w:rsid w:val="00450DEC"/>
    <w:rsid w:val="0045498C"/>
    <w:rsid w:val="004962DE"/>
    <w:rsid w:val="004A10C9"/>
    <w:rsid w:val="004A70F9"/>
    <w:rsid w:val="004B09BD"/>
    <w:rsid w:val="004D25DF"/>
    <w:rsid w:val="004E5230"/>
    <w:rsid w:val="004F0395"/>
    <w:rsid w:val="00506667"/>
    <w:rsid w:val="005B5AF2"/>
    <w:rsid w:val="005E1755"/>
    <w:rsid w:val="005F4FC3"/>
    <w:rsid w:val="005F6A02"/>
    <w:rsid w:val="0062261B"/>
    <w:rsid w:val="006717CB"/>
    <w:rsid w:val="006C0CFB"/>
    <w:rsid w:val="007437ED"/>
    <w:rsid w:val="00767136"/>
    <w:rsid w:val="007B4EB1"/>
    <w:rsid w:val="007E35E3"/>
    <w:rsid w:val="00800447"/>
    <w:rsid w:val="00817376"/>
    <w:rsid w:val="00827A8F"/>
    <w:rsid w:val="00834A03"/>
    <w:rsid w:val="00835827"/>
    <w:rsid w:val="008572DE"/>
    <w:rsid w:val="008979F8"/>
    <w:rsid w:val="008A2ACA"/>
    <w:rsid w:val="008B1533"/>
    <w:rsid w:val="008D3BFE"/>
    <w:rsid w:val="00912B42"/>
    <w:rsid w:val="00920FA4"/>
    <w:rsid w:val="00927A46"/>
    <w:rsid w:val="009D0253"/>
    <w:rsid w:val="009D0474"/>
    <w:rsid w:val="00A061D4"/>
    <w:rsid w:val="00A17FD7"/>
    <w:rsid w:val="00A238C8"/>
    <w:rsid w:val="00A5664A"/>
    <w:rsid w:val="00A67089"/>
    <w:rsid w:val="00A83B01"/>
    <w:rsid w:val="00A85625"/>
    <w:rsid w:val="00AA325F"/>
    <w:rsid w:val="00AA401F"/>
    <w:rsid w:val="00AE4BD5"/>
    <w:rsid w:val="00B27F10"/>
    <w:rsid w:val="00B44D42"/>
    <w:rsid w:val="00B45240"/>
    <w:rsid w:val="00B63E32"/>
    <w:rsid w:val="00B7612F"/>
    <w:rsid w:val="00B84DE4"/>
    <w:rsid w:val="00B90941"/>
    <w:rsid w:val="00BA1739"/>
    <w:rsid w:val="00BA3D09"/>
    <w:rsid w:val="00BD1FD3"/>
    <w:rsid w:val="00BE7B61"/>
    <w:rsid w:val="00BF6490"/>
    <w:rsid w:val="00C230B9"/>
    <w:rsid w:val="00C24204"/>
    <w:rsid w:val="00C24A03"/>
    <w:rsid w:val="00C57316"/>
    <w:rsid w:val="00C82DD5"/>
    <w:rsid w:val="00CB2756"/>
    <w:rsid w:val="00CE5D2A"/>
    <w:rsid w:val="00D26806"/>
    <w:rsid w:val="00D74A0C"/>
    <w:rsid w:val="00DB3451"/>
    <w:rsid w:val="00DC452E"/>
    <w:rsid w:val="00DC6AAC"/>
    <w:rsid w:val="00DD5490"/>
    <w:rsid w:val="00DF677A"/>
    <w:rsid w:val="00E16E22"/>
    <w:rsid w:val="00E26090"/>
    <w:rsid w:val="00E51723"/>
    <w:rsid w:val="00E51EAF"/>
    <w:rsid w:val="00E575A2"/>
    <w:rsid w:val="00E6222E"/>
    <w:rsid w:val="00ED4F43"/>
    <w:rsid w:val="00F01509"/>
    <w:rsid w:val="00F361DC"/>
    <w:rsid w:val="00F8378D"/>
    <w:rsid w:val="00F94108"/>
    <w:rsid w:val="00FD7E5F"/>
    <w:rsid w:val="00FF0BF4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5FE1"/>
  <w15:chartTrackingRefBased/>
  <w15:docId w15:val="{504FD147-F2B9-B347-B7FE-10866BD2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Gokhan Mulayim</cp:lastModifiedBy>
  <cp:revision>1</cp:revision>
  <dcterms:created xsi:type="dcterms:W3CDTF">2024-09-12T04:45:00Z</dcterms:created>
  <dcterms:modified xsi:type="dcterms:W3CDTF">2024-09-12T04:45:00Z</dcterms:modified>
</cp:coreProperties>
</file>